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09" w:type="pct"/>
        <w:tblLook w:val="0600" w:firstRow="0" w:lastRow="0" w:firstColumn="0" w:lastColumn="0" w:noHBand="1" w:noVBand="1"/>
        <w:tblCaption w:val="Layout table"/>
      </w:tblPr>
      <w:tblGrid>
        <w:gridCol w:w="9755"/>
      </w:tblGrid>
      <w:tr w:rsidR="00545B7A" w14:paraId="1725DB64" w14:textId="77777777" w:rsidTr="00A608A2">
        <w:trPr>
          <w:trHeight w:val="494"/>
        </w:trPr>
        <w:tc>
          <w:tcPr>
            <w:tcW w:w="9755" w:type="dxa"/>
            <w:tcBorders>
              <w:bottom w:val="single" w:sz="12" w:space="0" w:color="39A5B7" w:themeColor="accent1"/>
            </w:tcBorders>
          </w:tcPr>
          <w:p w14:paraId="07B07284" w14:textId="429D8FEA" w:rsidR="00545B7A" w:rsidRPr="00A608A2" w:rsidRDefault="00F26C50" w:rsidP="00A608A2">
            <w:pPr>
              <w:pStyle w:val="Title"/>
              <w:rPr>
                <w:sz w:val="16"/>
                <w:szCs w:val="16"/>
              </w:rPr>
            </w:pPr>
            <w:r>
              <w:t>Mark Kovalyus</w:t>
            </w:r>
            <w:r w:rsidR="00A608A2">
              <w:t xml:space="preserve">                                   </w:t>
            </w:r>
          </w:p>
        </w:tc>
      </w:tr>
    </w:tbl>
    <w:p w14:paraId="225E4FF7" w14:textId="50D904E5" w:rsidR="00141A4C" w:rsidRPr="00834D92" w:rsidRDefault="00F61883" w:rsidP="00545B7A">
      <w:pPr>
        <w:pStyle w:val="Contact"/>
      </w:pPr>
      <w:r>
        <w:t>17748 Crooked Oak Avenue, Boca Raton, Florida</w:t>
      </w:r>
      <w:r w:rsidR="00141A4C" w:rsidRPr="00834D92">
        <w:t> | </w:t>
      </w:r>
      <w:r w:rsidR="00657B28">
        <w:t>(561)303-4498</w:t>
      </w:r>
      <w:r w:rsidR="00141A4C" w:rsidRPr="00834D92">
        <w:t> |</w:t>
      </w:r>
      <w:r w:rsidRPr="00F61883">
        <w:t>https://www.linkedin.com/in/mark-kovalyus-0573591b4/</w:t>
      </w:r>
    </w:p>
    <w:p w14:paraId="172E78E5" w14:textId="77777777" w:rsidR="006270A9" w:rsidRDefault="00BA0898" w:rsidP="00141A4C">
      <w:pPr>
        <w:pStyle w:val="Heading1"/>
      </w:pPr>
      <w:sdt>
        <w:sdtPr>
          <w:id w:val="1120651077"/>
          <w:placeholder>
            <w:docPart w:val="D22D4C96B01F430088EB618F5AA38952"/>
          </w:placeholder>
          <w:temporary/>
          <w:showingPlcHdr/>
          <w15:appearance w15:val="hidden"/>
        </w:sdtPr>
        <w:sdtContent>
          <w:r w:rsidR="00FB3617">
            <w:t>Profile</w:t>
          </w:r>
        </w:sdtContent>
      </w:sdt>
    </w:p>
    <w:p w14:paraId="6CE0AB93" w14:textId="79033A34" w:rsidR="006270A9" w:rsidRPr="00232312" w:rsidRDefault="00B67D37" w:rsidP="00E30AB7">
      <w:r>
        <w:t xml:space="preserve">A recent graduate who became a jack of all trades through creation of a myriad of different projects. </w:t>
      </w:r>
      <w:r w:rsidR="00F61883">
        <w:t>Tackling projects from start to finish has allowed me to learn</w:t>
      </w:r>
      <w:r w:rsidR="00E30AB7">
        <w:t xml:space="preserve"> all sides of development from front-end to back-end and better security practices. The variety of projects has allowed me to learn a multitude of languages and frameworks but more importantly, it taught me how to effectively learn new concepts. </w:t>
      </w:r>
    </w:p>
    <w:p w14:paraId="02232410" w14:textId="77777777" w:rsidR="0075155B" w:rsidRDefault="00BA0898" w:rsidP="0075155B">
      <w:pPr>
        <w:pStyle w:val="Heading1"/>
      </w:pPr>
      <w:sdt>
        <w:sdtPr>
          <w:alias w:val="Experience:"/>
          <w:tag w:val="Experience:"/>
          <w:id w:val="694891199"/>
          <w:placeholder>
            <w:docPart w:val="EEBB147F33E240A588438E43DF483938"/>
          </w:placeholder>
          <w:temporary/>
          <w:showingPlcHdr/>
          <w15:appearance w15:val="hidden"/>
        </w:sdtPr>
        <w:sdtContent>
          <w:r w:rsidR="0075155B">
            <w:t>Experience</w:t>
          </w:r>
        </w:sdtContent>
      </w:sdt>
    </w:p>
    <w:p w14:paraId="192B1E75" w14:textId="1F5EC553" w:rsidR="0075155B" w:rsidRDefault="00E30AB7" w:rsidP="0075155B">
      <w:pPr>
        <w:pStyle w:val="Heading2"/>
      </w:pPr>
      <w:r>
        <w:t>Assistant manager</w:t>
      </w:r>
      <w:r w:rsidR="0075155B">
        <w:t> | </w:t>
      </w:r>
      <w:r>
        <w:t>Freshii</w:t>
      </w:r>
      <w:r w:rsidR="0075155B">
        <w:t> | </w:t>
      </w:r>
      <w:r>
        <w:t>February 2018 – December 2020</w:t>
      </w:r>
    </w:p>
    <w:p w14:paraId="51D15E32" w14:textId="0A4F1B52" w:rsidR="00F86AA5" w:rsidRPr="00E30AB7" w:rsidRDefault="00E30AB7" w:rsidP="00E30AB7">
      <w:pPr>
        <w:pStyle w:val="ListBullet"/>
      </w:pPr>
      <w:r>
        <w:rPr>
          <w:rFonts w:ascii="Cambria" w:hAnsi="Cambria"/>
          <w:color w:val="404040"/>
        </w:rPr>
        <w:t xml:space="preserve">Successfully redesigned existing inventory system, ordering and food storage practices, resulting in a decrease </w:t>
      </w:r>
      <w:r>
        <w:rPr>
          <w:rFonts w:ascii="Cambria" w:hAnsi="Cambria"/>
          <w:color w:val="404040"/>
        </w:rPr>
        <w:t>of</w:t>
      </w:r>
      <w:r>
        <w:rPr>
          <w:rFonts w:ascii="Cambria" w:hAnsi="Cambria"/>
          <w:color w:val="404040"/>
        </w:rPr>
        <w:t xml:space="preserve"> food waste and higher net profits</w:t>
      </w:r>
      <w:r>
        <w:rPr>
          <w:rFonts w:ascii="Cambria" w:hAnsi="Cambria"/>
          <w:color w:val="404040"/>
        </w:rPr>
        <w:t>.</w:t>
      </w:r>
    </w:p>
    <w:p w14:paraId="642FA96B" w14:textId="28988AFE" w:rsidR="00E30AB7" w:rsidRPr="00E30AB7" w:rsidRDefault="00E30AB7" w:rsidP="00E30AB7">
      <w:pPr>
        <w:pStyle w:val="ListBullet"/>
      </w:pPr>
      <w:r>
        <w:rPr>
          <w:rFonts w:ascii="Cambria" w:hAnsi="Cambria"/>
          <w:color w:val="404040"/>
        </w:rPr>
        <w:t>Consistently exceed monthly sales goals by training staff on upselling techniques and by creating a featured food and beverage program.</w:t>
      </w:r>
    </w:p>
    <w:p w14:paraId="1A51ADD7" w14:textId="390C1571" w:rsidR="00E30AB7" w:rsidRPr="00EB04CC" w:rsidRDefault="00E30AB7" w:rsidP="00E30AB7">
      <w:pPr>
        <w:pStyle w:val="ListBullet"/>
      </w:pPr>
      <w:r>
        <w:t xml:space="preserve">Created a cross-training program ensuring </w:t>
      </w:r>
      <w:r>
        <w:t xml:space="preserve">that </w:t>
      </w:r>
      <w:r>
        <w:t>staff members were able to perform confidently and effectively in all positions</w:t>
      </w:r>
      <w:r>
        <w:t xml:space="preserve"> adding more flexibility</w:t>
      </w:r>
      <w:r>
        <w:t>.</w:t>
      </w:r>
    </w:p>
    <w:p w14:paraId="0E46A218" w14:textId="51E29101" w:rsidR="00E30AB7" w:rsidRDefault="00E30AB7" w:rsidP="00E30AB7">
      <w:pPr>
        <w:pStyle w:val="Heading1"/>
      </w:pPr>
      <w:r>
        <w:t>Projects</w:t>
      </w:r>
    </w:p>
    <w:p w14:paraId="46C527FE" w14:textId="714039E7" w:rsidR="00E30AB7" w:rsidRDefault="00E30AB7" w:rsidP="00E30AB7">
      <w:pPr>
        <w:pStyle w:val="Heading2"/>
      </w:pPr>
      <w:r>
        <w:t>Hungry Beats</w:t>
      </w:r>
      <w:r>
        <w:t> | </w:t>
      </w:r>
      <w:r>
        <w:t>E-Commerce Website</w:t>
      </w:r>
    </w:p>
    <w:p w14:paraId="1DE7C45E" w14:textId="55BDA2E7" w:rsidR="00E30AB7" w:rsidRDefault="00E30AB7" w:rsidP="00E30AB7">
      <w:pPr>
        <w:pStyle w:val="ListBullet"/>
      </w:pPr>
      <w:r>
        <w:t>Learned backend technologies including React, Node.js and SQL.</w:t>
      </w:r>
    </w:p>
    <w:p w14:paraId="50A4B3E2" w14:textId="671F5C78" w:rsidR="00E30AB7" w:rsidRDefault="00E30AB7" w:rsidP="00E30AB7">
      <w:pPr>
        <w:pStyle w:val="ListBullet"/>
      </w:pPr>
      <w:r>
        <w:t>Employed a user first design allowing sellers to handle all the transactions and edit personalized features with the need to contact the admin.</w:t>
      </w:r>
    </w:p>
    <w:p w14:paraId="4D1C678E" w14:textId="2DB37BFF" w:rsidR="00E30AB7" w:rsidRPr="00EB04CC" w:rsidRDefault="00E30AB7" w:rsidP="00E30AB7">
      <w:pPr>
        <w:pStyle w:val="ListBullet"/>
      </w:pPr>
      <w:r>
        <w:t>Challenges included security, implementing communication features, and creating a good UX experience.</w:t>
      </w:r>
    </w:p>
    <w:p w14:paraId="36F4CAD6" w14:textId="0A9AAB71" w:rsidR="00E30AB7" w:rsidRDefault="00E30AB7" w:rsidP="00E30AB7">
      <w:pPr>
        <w:pStyle w:val="Heading2"/>
      </w:pPr>
      <w:r>
        <w:t>C++ Libraries</w:t>
      </w:r>
      <w:r>
        <w:t> | </w:t>
      </w:r>
      <w:r>
        <w:t>Object Functionality libraries</w:t>
      </w:r>
    </w:p>
    <w:p w14:paraId="68163753" w14:textId="79B643EE" w:rsidR="00E30AB7" w:rsidRDefault="00E30AB7" w:rsidP="00E30AB7">
      <w:pPr>
        <w:pStyle w:val="ListBullet"/>
      </w:pPr>
      <w:r>
        <w:t>Dove into object-oriented programming.</w:t>
      </w:r>
    </w:p>
    <w:p w14:paraId="440D8824" w14:textId="42420493" w:rsidR="00E30AB7" w:rsidRDefault="00E30AB7" w:rsidP="00E30AB7">
      <w:pPr>
        <w:pStyle w:val="ListBullet"/>
      </w:pPr>
      <w:r>
        <w:t>Instead of simply using pre-existing libraries for different data structures, I created all the functionalities from scratch.</w:t>
      </w:r>
    </w:p>
    <w:p w14:paraId="2DCC3AC8" w14:textId="00C46454" w:rsidR="006270A9" w:rsidRPr="0001582B" w:rsidRDefault="00E30AB7" w:rsidP="00E30AB7">
      <w:pPr>
        <w:pStyle w:val="ListBullet"/>
      </w:pPr>
      <w:r>
        <w:t>Forced me to learn algorithms that optimize the use of specific data structures in a specialized context.</w:t>
      </w:r>
    </w:p>
    <w:p w14:paraId="0EF7DDFB" w14:textId="77777777" w:rsidR="00445342" w:rsidRDefault="00BA0898" w:rsidP="0044534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sdt>
        <w:sdtPr>
          <w:id w:val="-1501033437"/>
          <w:placeholder>
            <w:docPart w:val="0B61A2B450FE409193422BF5B0AF3B7B"/>
          </w:placeholder>
          <w:temporary/>
          <w:showingPlcHdr/>
          <w15:appearance w15:val="hidden"/>
        </w:sdtPr>
        <w:sdtContent>
          <w:r w:rsidR="00FB3617">
            <w:t>Education</w:t>
          </w:r>
        </w:sdtContent>
      </w:sdt>
    </w:p>
    <w:p w14:paraId="560B990F" w14:textId="59A8B74F" w:rsidR="00FB3617" w:rsidRDefault="00E30AB7">
      <w:pPr>
        <w:pStyle w:val="Heading2"/>
      </w:pPr>
      <w:r>
        <w:t>BA</w:t>
      </w:r>
      <w:r w:rsidR="00F26C50">
        <w:t xml:space="preserve"> in Computer Science</w:t>
      </w:r>
      <w:r>
        <w:t xml:space="preserve"> </w:t>
      </w:r>
      <w:r>
        <w:t>|</w:t>
      </w:r>
      <w:r w:rsidR="00F26C50">
        <w:t>Florida State University</w:t>
      </w:r>
      <w:r>
        <w:t xml:space="preserve"> </w:t>
      </w:r>
      <w:r>
        <w:t>| </w:t>
      </w:r>
      <w:r>
        <w:t>Class of</w:t>
      </w:r>
      <w:r>
        <w:t xml:space="preserve"> 2021 </w:t>
      </w:r>
    </w:p>
    <w:p w14:paraId="0C5BC248" w14:textId="77777777" w:rsidR="006270A9" w:rsidRDefault="00BA0898">
      <w:pPr>
        <w:pStyle w:val="Heading1"/>
      </w:pPr>
      <w:sdt>
        <w:sdtPr>
          <w:alias w:val="Skills &amp; Abilities:"/>
          <w:tag w:val="Skills &amp; Abilities:"/>
          <w:id w:val="458624136"/>
          <w:placeholder>
            <w:docPart w:val="B1B1A76044E7416EB653E1219794A228"/>
          </w:placeholder>
          <w:temporary/>
          <w:showingPlcHdr/>
          <w15:appearance w15:val="hidden"/>
        </w:sdtPr>
        <w:sdtContent>
          <w:r w:rsidR="009D5933">
            <w:t>Skills &amp; Abilities</w:t>
          </w:r>
        </w:sdtContent>
      </w:sdt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4968"/>
        <w:gridCol w:w="4968"/>
      </w:tblGrid>
      <w:tr w:rsidR="00545B7A" w14:paraId="7BFDF440" w14:textId="77777777" w:rsidTr="00545B7A">
        <w:tc>
          <w:tcPr>
            <w:tcW w:w="4963" w:type="dxa"/>
          </w:tcPr>
          <w:p w14:paraId="7DBB3081" w14:textId="77777777" w:rsidR="00545B7A" w:rsidRDefault="00F26C50" w:rsidP="00F26C50">
            <w:pPr>
              <w:pStyle w:val="ListBullet"/>
            </w:pPr>
            <w:r>
              <w:t>Object Oriented Programming</w:t>
            </w:r>
          </w:p>
          <w:p w14:paraId="1F91BD8D" w14:textId="6E6EF465" w:rsidR="00F26C50" w:rsidRDefault="007A2588" w:rsidP="00F26C50">
            <w:pPr>
              <w:pStyle w:val="ListBullet"/>
            </w:pPr>
            <w:r>
              <w:t>Database</w:t>
            </w:r>
            <w:r w:rsidR="00F26C50">
              <w:t xml:space="preserve"> Management using MySQL and MongoDB</w:t>
            </w:r>
          </w:p>
          <w:p w14:paraId="3812AE90" w14:textId="63E4A359" w:rsidR="00EB10D3" w:rsidRDefault="00EB10D3" w:rsidP="00F26C50">
            <w:pPr>
              <w:pStyle w:val="ListBullet"/>
            </w:pPr>
            <w:r>
              <w:t xml:space="preserve">Mobile Development using </w:t>
            </w:r>
            <w:r w:rsidR="00B67D37">
              <w:t>Android Studio</w:t>
            </w:r>
          </w:p>
          <w:p w14:paraId="58070AA2" w14:textId="77777777" w:rsidR="00F26C50" w:rsidRPr="00BA0898" w:rsidRDefault="00F26C50" w:rsidP="00F26C50">
            <w:pPr>
              <w:pStyle w:val="ListBullet"/>
              <w:rPr>
                <w:b/>
                <w:bCs/>
              </w:rPr>
            </w:pPr>
            <w:r w:rsidRPr="00BA0898">
              <w:rPr>
                <w:b/>
                <w:bCs/>
              </w:rPr>
              <w:t>Frontend development using:</w:t>
            </w:r>
          </w:p>
          <w:p w14:paraId="27F55884" w14:textId="11AF815C" w:rsidR="00EB10D3" w:rsidRDefault="00F26C50" w:rsidP="00EB10D3">
            <w:pPr>
              <w:pStyle w:val="ListBullet"/>
            </w:pPr>
            <w:r>
              <w:t>HTML, CSS,</w:t>
            </w:r>
            <w:r w:rsidR="00EB10D3">
              <w:t xml:space="preserve"> Flask,</w:t>
            </w:r>
            <w:r>
              <w:t xml:space="preserve"> JavaScript, Three.js and React.js</w:t>
            </w:r>
          </w:p>
        </w:tc>
        <w:tc>
          <w:tcPr>
            <w:tcW w:w="4963" w:type="dxa"/>
          </w:tcPr>
          <w:p w14:paraId="5EBA113A" w14:textId="77777777" w:rsidR="00545B7A" w:rsidRPr="00BA0898" w:rsidRDefault="00F26C50" w:rsidP="00F26C50">
            <w:pPr>
              <w:pStyle w:val="ListBullet"/>
              <w:rPr>
                <w:b/>
                <w:bCs/>
              </w:rPr>
            </w:pPr>
            <w:r w:rsidRPr="00BA0898">
              <w:rPr>
                <w:b/>
                <w:bCs/>
              </w:rPr>
              <w:t>Backend</w:t>
            </w:r>
            <w:r w:rsidR="00EB10D3" w:rsidRPr="00BA0898">
              <w:rPr>
                <w:b/>
                <w:bCs/>
              </w:rPr>
              <w:t xml:space="preserve"> development using:</w:t>
            </w:r>
          </w:p>
          <w:p w14:paraId="07BC6A92" w14:textId="77777777" w:rsidR="00EB10D3" w:rsidRDefault="00EB10D3" w:rsidP="00F26C50">
            <w:pPr>
              <w:pStyle w:val="ListBullet"/>
            </w:pPr>
            <w:r>
              <w:t>Java, C++, Python and Node.js</w:t>
            </w:r>
          </w:p>
          <w:p w14:paraId="7786A3A1" w14:textId="77777777" w:rsidR="00EB10D3" w:rsidRDefault="00EB10D3" w:rsidP="00F26C50">
            <w:pPr>
              <w:pStyle w:val="ListBullet"/>
            </w:pPr>
            <w:r>
              <w:t xml:space="preserve">VS Studio and VS Code </w:t>
            </w:r>
          </w:p>
          <w:p w14:paraId="48DDFD2B" w14:textId="77777777" w:rsidR="00EB10D3" w:rsidRDefault="00EB10D3" w:rsidP="00F26C50">
            <w:pPr>
              <w:pStyle w:val="ListBullet"/>
            </w:pPr>
            <w:r>
              <w:t xml:space="preserve">Git and </w:t>
            </w:r>
            <w:r w:rsidR="00B67D37">
              <w:t>GitHub</w:t>
            </w:r>
          </w:p>
          <w:p w14:paraId="2AD04A9E" w14:textId="77777777" w:rsidR="007A2588" w:rsidRDefault="007A2588" w:rsidP="007A2588">
            <w:pPr>
              <w:pStyle w:val="ListBullet"/>
              <w:numPr>
                <w:ilvl w:val="0"/>
                <w:numId w:val="0"/>
              </w:numPr>
              <w:ind w:left="216" w:hanging="216"/>
            </w:pPr>
          </w:p>
          <w:p w14:paraId="70295064" w14:textId="074630F1" w:rsidR="007A2588" w:rsidRDefault="007A2588" w:rsidP="007A2588">
            <w:pPr>
              <w:pStyle w:val="ListBullet"/>
              <w:numPr>
                <w:ilvl w:val="0"/>
                <w:numId w:val="0"/>
              </w:numPr>
              <w:ind w:left="216" w:hanging="216"/>
            </w:pPr>
          </w:p>
        </w:tc>
      </w:tr>
    </w:tbl>
    <w:p w14:paraId="3DB9E4A7" w14:textId="77777777" w:rsidR="00E30AB7" w:rsidRPr="001B29CF" w:rsidRDefault="00E30AB7" w:rsidP="00E255D4"/>
    <w:sectPr w:rsidR="00E30AB7" w:rsidRPr="001B29CF" w:rsidSect="00E30AB7">
      <w:footerReference w:type="default" r:id="rId11"/>
      <w:type w:val="continuous"/>
      <w:pgSz w:w="12240" w:h="15840"/>
      <w:pgMar w:top="1008" w:right="1152" w:bottom="0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21FF9" w14:textId="77777777" w:rsidR="000565E2" w:rsidRDefault="000565E2">
      <w:pPr>
        <w:spacing w:after="0"/>
      </w:pPr>
      <w:r>
        <w:separator/>
      </w:r>
    </w:p>
  </w:endnote>
  <w:endnote w:type="continuationSeparator" w:id="0">
    <w:p w14:paraId="36D318C6" w14:textId="77777777" w:rsidR="000565E2" w:rsidRDefault="000565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B75B2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49E6E" w14:textId="77777777" w:rsidR="000565E2" w:rsidRDefault="000565E2">
      <w:pPr>
        <w:spacing w:after="0"/>
      </w:pPr>
      <w:r>
        <w:separator/>
      </w:r>
    </w:p>
  </w:footnote>
  <w:footnote w:type="continuationSeparator" w:id="0">
    <w:p w14:paraId="1B27EF60" w14:textId="77777777" w:rsidR="000565E2" w:rsidRDefault="000565E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36B2A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8"/>
  </w:num>
  <w:num w:numId="16">
    <w:abstractNumId w:val="13"/>
  </w:num>
  <w:num w:numId="17">
    <w:abstractNumId w:val="17"/>
  </w:num>
  <w:num w:numId="18">
    <w:abstractNumId w:val="10"/>
  </w:num>
  <w:num w:numId="19">
    <w:abstractNumId w:val="23"/>
  </w:num>
  <w:num w:numId="20">
    <w:abstractNumId w:val="19"/>
  </w:num>
  <w:num w:numId="21">
    <w:abstractNumId w:val="11"/>
  </w:num>
  <w:num w:numId="22">
    <w:abstractNumId w:val="16"/>
  </w:num>
  <w:num w:numId="23">
    <w:abstractNumId w:val="22"/>
  </w:num>
  <w:num w:numId="24">
    <w:abstractNumId w:val="12"/>
  </w:num>
  <w:num w:numId="25">
    <w:abstractNumId w:val="14"/>
  </w:num>
  <w:num w:numId="26">
    <w:abstractNumId w:val="21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C50"/>
    <w:rsid w:val="0001582B"/>
    <w:rsid w:val="000565E2"/>
    <w:rsid w:val="0007149E"/>
    <w:rsid w:val="00082E6D"/>
    <w:rsid w:val="000A4F59"/>
    <w:rsid w:val="000F6F53"/>
    <w:rsid w:val="00137193"/>
    <w:rsid w:val="00141A4C"/>
    <w:rsid w:val="0019162B"/>
    <w:rsid w:val="001B29CF"/>
    <w:rsid w:val="00232312"/>
    <w:rsid w:val="00252883"/>
    <w:rsid w:val="0028220F"/>
    <w:rsid w:val="0029269F"/>
    <w:rsid w:val="002D77E3"/>
    <w:rsid w:val="00356C14"/>
    <w:rsid w:val="00360C19"/>
    <w:rsid w:val="003B7FA6"/>
    <w:rsid w:val="00445342"/>
    <w:rsid w:val="00460E93"/>
    <w:rsid w:val="00544927"/>
    <w:rsid w:val="00545B7A"/>
    <w:rsid w:val="00557E35"/>
    <w:rsid w:val="00584EB7"/>
    <w:rsid w:val="005C4F47"/>
    <w:rsid w:val="00617B26"/>
    <w:rsid w:val="006270A9"/>
    <w:rsid w:val="00657B28"/>
    <w:rsid w:val="00675956"/>
    <w:rsid w:val="00676587"/>
    <w:rsid w:val="00681034"/>
    <w:rsid w:val="006A3364"/>
    <w:rsid w:val="006F7A9E"/>
    <w:rsid w:val="00705944"/>
    <w:rsid w:val="00706247"/>
    <w:rsid w:val="00741202"/>
    <w:rsid w:val="0075155B"/>
    <w:rsid w:val="00787CAF"/>
    <w:rsid w:val="007A2588"/>
    <w:rsid w:val="00816216"/>
    <w:rsid w:val="00834D92"/>
    <w:rsid w:val="0084099A"/>
    <w:rsid w:val="0087734B"/>
    <w:rsid w:val="00986CA0"/>
    <w:rsid w:val="009B7B39"/>
    <w:rsid w:val="009C4DED"/>
    <w:rsid w:val="009D5933"/>
    <w:rsid w:val="009F2555"/>
    <w:rsid w:val="00A35217"/>
    <w:rsid w:val="00A608A2"/>
    <w:rsid w:val="00A931C4"/>
    <w:rsid w:val="00B02847"/>
    <w:rsid w:val="00B67D37"/>
    <w:rsid w:val="00B9624E"/>
    <w:rsid w:val="00BA0898"/>
    <w:rsid w:val="00BD768D"/>
    <w:rsid w:val="00C61F8E"/>
    <w:rsid w:val="00D66BAB"/>
    <w:rsid w:val="00D7548E"/>
    <w:rsid w:val="00DA614C"/>
    <w:rsid w:val="00DC36F0"/>
    <w:rsid w:val="00E255D4"/>
    <w:rsid w:val="00E30AB7"/>
    <w:rsid w:val="00E63BB6"/>
    <w:rsid w:val="00E83E4B"/>
    <w:rsid w:val="00EB10D3"/>
    <w:rsid w:val="00EC3D9F"/>
    <w:rsid w:val="00ED2268"/>
    <w:rsid w:val="00EE42A8"/>
    <w:rsid w:val="00F26C50"/>
    <w:rsid w:val="00F31B40"/>
    <w:rsid w:val="00F52D1C"/>
    <w:rsid w:val="00F61883"/>
    <w:rsid w:val="00F86AA5"/>
    <w:rsid w:val="00FB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6D9B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E30AB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\AppData\Roaming\Microsoft\Templates\Restaurant%20manag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2D4C96B01F430088EB618F5AA38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192553-80E8-4000-AD05-60FB7E086D9B}"/>
      </w:docPartPr>
      <w:docPartBody>
        <w:p w:rsidR="00000000" w:rsidRDefault="00000000">
          <w:pPr>
            <w:pStyle w:val="D22D4C96B01F430088EB618F5AA38952"/>
          </w:pPr>
          <w:r>
            <w:t>Profile</w:t>
          </w:r>
        </w:p>
      </w:docPartBody>
    </w:docPart>
    <w:docPart>
      <w:docPartPr>
        <w:name w:val="EEBB147F33E240A588438E43DF483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282A5B-FF49-4ECE-B44F-2A988BA4A994}"/>
      </w:docPartPr>
      <w:docPartBody>
        <w:p w:rsidR="00000000" w:rsidRDefault="00000000">
          <w:pPr>
            <w:pStyle w:val="EEBB147F33E240A588438E43DF483938"/>
          </w:pPr>
          <w:r>
            <w:t>Experien</w:t>
          </w:r>
          <w:r>
            <w:t>ce</w:t>
          </w:r>
        </w:p>
      </w:docPartBody>
    </w:docPart>
    <w:docPart>
      <w:docPartPr>
        <w:name w:val="0B61A2B450FE409193422BF5B0AF3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33156-CA7D-4015-B47A-185F43643AFA}"/>
      </w:docPartPr>
      <w:docPartBody>
        <w:p w:rsidR="000E73F7" w:rsidRDefault="000E73F7">
          <w:pPr>
            <w:pStyle w:val="0B61A2B450FE409193422BF5B0AF3B7B"/>
          </w:pPr>
          <w:r>
            <w:t>Education</w:t>
          </w:r>
        </w:p>
      </w:docPartBody>
    </w:docPart>
    <w:docPart>
      <w:docPartPr>
        <w:name w:val="B1B1A76044E7416EB653E1219794A2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A7C06-D94A-4D4B-BDE2-D09D14ECBDB7}"/>
      </w:docPartPr>
      <w:docPartBody>
        <w:p w:rsidR="000E73F7" w:rsidRDefault="000E73F7">
          <w:pPr>
            <w:pStyle w:val="B1B1A76044E7416EB653E1219794A228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3F7"/>
    <w:rsid w:val="000E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2E1B16CAB446FFAF06BDE1B75D29E3">
    <w:name w:val="AD2E1B16CAB446FFAF06BDE1B75D29E3"/>
  </w:style>
  <w:style w:type="paragraph" w:customStyle="1" w:styleId="28AC7E69B6474DA9922984D2F967EA91">
    <w:name w:val="28AC7E69B6474DA9922984D2F967EA91"/>
  </w:style>
  <w:style w:type="paragraph" w:customStyle="1" w:styleId="05F1508030DB4BD6AA8AF0BFBF1A9197">
    <w:name w:val="05F1508030DB4BD6AA8AF0BFBF1A9197"/>
  </w:style>
  <w:style w:type="paragraph" w:customStyle="1" w:styleId="A16D53C0FB2B4ED7AD17B2B54E47B981">
    <w:name w:val="A16D53C0FB2B4ED7AD17B2B54E47B981"/>
  </w:style>
  <w:style w:type="paragraph" w:customStyle="1" w:styleId="88446DE7F132420E8CA5F92E03A243EF">
    <w:name w:val="88446DE7F132420E8CA5F92E03A243EF"/>
  </w:style>
  <w:style w:type="paragraph" w:customStyle="1" w:styleId="D22D4C96B01F430088EB618F5AA38952">
    <w:name w:val="D22D4C96B01F430088EB618F5AA38952"/>
  </w:style>
  <w:style w:type="paragraph" w:customStyle="1" w:styleId="54EC8F465A054A0A9B20240785A0D483">
    <w:name w:val="54EC8F465A054A0A9B20240785A0D483"/>
  </w:style>
  <w:style w:type="paragraph" w:customStyle="1" w:styleId="EEBB147F33E240A588438E43DF483938">
    <w:name w:val="EEBB147F33E240A588438E43DF483938"/>
  </w:style>
  <w:style w:type="paragraph" w:customStyle="1" w:styleId="944FAB02BA6A4FD49FB865A24B744325">
    <w:name w:val="944FAB02BA6A4FD49FB865A24B744325"/>
  </w:style>
  <w:style w:type="paragraph" w:customStyle="1" w:styleId="44BE57E2DB1E4313BB12031106700A5D">
    <w:name w:val="44BE57E2DB1E4313BB12031106700A5D"/>
  </w:style>
  <w:style w:type="paragraph" w:customStyle="1" w:styleId="FBA8E266D37E49599637D56110A38E47">
    <w:name w:val="FBA8E266D37E49599637D56110A38E47"/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240" w:line="288" w:lineRule="auto"/>
      <w:contextualSpacing/>
    </w:pPr>
    <w:rPr>
      <w:color w:val="404040" w:themeColor="text1" w:themeTint="BF"/>
      <w:lang w:eastAsia="ja-JP"/>
    </w:rPr>
  </w:style>
  <w:style w:type="paragraph" w:customStyle="1" w:styleId="CC70251EC8454DC8ACFBD9603350BEE4">
    <w:name w:val="CC70251EC8454DC8ACFBD9603350BEE4"/>
  </w:style>
  <w:style w:type="paragraph" w:customStyle="1" w:styleId="E80363C843914275A3EAB1F2ACD80581">
    <w:name w:val="E80363C843914275A3EAB1F2ACD80581"/>
  </w:style>
  <w:style w:type="paragraph" w:customStyle="1" w:styleId="B37DB94921A741CD883CB7F6F939A719">
    <w:name w:val="B37DB94921A741CD883CB7F6F939A719"/>
  </w:style>
  <w:style w:type="paragraph" w:customStyle="1" w:styleId="9E7F2074A08B40A1A0A12D84F542C37A">
    <w:name w:val="9E7F2074A08B40A1A0A12D84F542C37A"/>
  </w:style>
  <w:style w:type="paragraph" w:customStyle="1" w:styleId="59158F6B8A024D3292E2A6C0AE93261F">
    <w:name w:val="59158F6B8A024D3292E2A6C0AE93261F"/>
  </w:style>
  <w:style w:type="paragraph" w:customStyle="1" w:styleId="0B61A2B450FE409193422BF5B0AF3B7B">
    <w:name w:val="0B61A2B450FE409193422BF5B0AF3B7B"/>
  </w:style>
  <w:style w:type="paragraph" w:customStyle="1" w:styleId="C53A1ACAC7E748239FC90E8A97384A36">
    <w:name w:val="C53A1ACAC7E748239FC90E8A97384A36"/>
  </w:style>
  <w:style w:type="paragraph" w:customStyle="1" w:styleId="079A357957B4472DAE69EC84884C9CB9">
    <w:name w:val="079A357957B4472DAE69EC84884C9CB9"/>
  </w:style>
  <w:style w:type="paragraph" w:customStyle="1" w:styleId="EE1CEE312A46424E91BD5D78D0EED726">
    <w:name w:val="EE1CEE312A46424E91BD5D78D0EED726"/>
  </w:style>
  <w:style w:type="paragraph" w:customStyle="1" w:styleId="D6B357FE4F814C12965A3890013EE07A">
    <w:name w:val="D6B357FE4F814C12965A3890013EE07A"/>
  </w:style>
  <w:style w:type="paragraph" w:customStyle="1" w:styleId="3148BFAB204048AFB164AA47653D32DE">
    <w:name w:val="3148BFAB204048AFB164AA47653D32DE"/>
  </w:style>
  <w:style w:type="paragraph" w:customStyle="1" w:styleId="20F36735110A428EB693B8ACFAE6587A">
    <w:name w:val="20F36735110A428EB693B8ACFAE6587A"/>
  </w:style>
  <w:style w:type="paragraph" w:customStyle="1" w:styleId="B1B1A76044E7416EB653E1219794A228">
    <w:name w:val="B1B1A76044E7416EB653E1219794A228"/>
  </w:style>
  <w:style w:type="paragraph" w:customStyle="1" w:styleId="4A852638CCBE4E6BA4E2A49909147FD1">
    <w:name w:val="4A852638CCBE4E6BA4E2A49909147FD1"/>
  </w:style>
  <w:style w:type="paragraph" w:customStyle="1" w:styleId="54E1B5C3B2154CAE8E8EF74C3989722E">
    <w:name w:val="54E1B5C3B2154CAE8E8EF74C3989722E"/>
  </w:style>
  <w:style w:type="paragraph" w:customStyle="1" w:styleId="7E746AF8672D44B8802A8F3B3B831F6D">
    <w:name w:val="7E746AF8672D44B8802A8F3B3B831F6D"/>
  </w:style>
  <w:style w:type="paragraph" w:customStyle="1" w:styleId="903F1824514846A4A689EEF3290A1F35">
    <w:name w:val="903F1824514846A4A689EEF3290A1F35"/>
  </w:style>
  <w:style w:type="paragraph" w:customStyle="1" w:styleId="97ECDA4282E341309575E4F66DF5AA9B">
    <w:name w:val="97ECDA4282E341309575E4F66DF5AA9B"/>
  </w:style>
  <w:style w:type="paragraph" w:customStyle="1" w:styleId="2775213F7D4946DB8F9A0F0CCE750AAC">
    <w:name w:val="2775213F7D4946DB8F9A0F0CCE750AAC"/>
  </w:style>
  <w:style w:type="paragraph" w:customStyle="1" w:styleId="5A072C6B22C941489A2BEBC6B4939BC9">
    <w:name w:val="5A072C6B22C941489A2BEBC6B4939B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E373DB-C2F7-43F7-8BF2-130AFA1F2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Restaurant manager resume.dotx</Template>
  <TotalTime>0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2022-02-21T07:45:00Z</dcterms:created>
  <dcterms:modified xsi:type="dcterms:W3CDTF">2022-03-07T21:42:00Z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